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64" w:rsidRDefault="001D7164" w:rsidP="001D7164">
      <w:pPr>
        <w:pStyle w:val="Heading1"/>
      </w:pPr>
      <w:r>
        <w:t xml:space="preserve">Exercise Sheet </w:t>
      </w:r>
      <w:r w:rsidR="00A2128B">
        <w:t>4</w:t>
      </w:r>
      <w:r>
        <w:t xml:space="preserve"> – Ice Cream Shop</w:t>
      </w:r>
    </w:p>
    <w:p w:rsidR="001D7164" w:rsidRDefault="001D7164" w:rsidP="001D7164">
      <w:r>
        <w:t>This application allows the user to select a type of ice cream with different ice cream flavours and a choice of toppings and displays the price.</w:t>
      </w:r>
    </w:p>
    <w:p w:rsidR="001D7164" w:rsidRDefault="001D7164" w:rsidP="001D716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546475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64" w:rsidRDefault="001D7164" w:rsidP="001D7164">
      <w:pPr>
        <w:pStyle w:val="Heading2"/>
      </w:pPr>
      <w:r>
        <w:t>Details:</w:t>
      </w:r>
    </w:p>
    <w:p w:rsidR="001D7164" w:rsidRDefault="001D7164" w:rsidP="001D7164">
      <w:pPr>
        <w:pStyle w:val="NoSpacing"/>
        <w:numPr>
          <w:ilvl w:val="0"/>
          <w:numId w:val="3"/>
        </w:numPr>
        <w:ind w:left="360"/>
      </w:pPr>
      <w:r>
        <w:t>When the application opens the radio button for a Cone and chocolate ice cream should be selected.  The price should be displayed in the bottom left in a label at €1.50.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3"/>
        </w:numPr>
        <w:ind w:left="360"/>
      </w:pPr>
      <w:r>
        <w:t>When the radio button or image for a Sundae is selected, the check box for Syrup should be selected and the radio button for Vanilla ice cream. The correct price should be displayed at €2.10.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3"/>
        </w:numPr>
        <w:ind w:left="360"/>
      </w:pPr>
      <w:r>
        <w:t xml:space="preserve">When the radio button or image for a Banana Split is selected a Message Dialog should appear saying: ‘Your banana split comes with chocolate, vanilla and strawberry ice cream’ (see image below) and the </w:t>
      </w:r>
      <w:r w:rsidR="00BA1B11">
        <w:t>r</w:t>
      </w:r>
      <w:bookmarkStart w:id="0" w:name="_GoBack"/>
      <w:bookmarkEnd w:id="0"/>
      <w:r w:rsidR="00BA1B11">
        <w:t>adiobuttons</w:t>
      </w:r>
      <w:r>
        <w:t xml:space="preserve"> for the ice cream choice should be disabled.  The correct price should be displayed at €2.50.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ind w:left="360"/>
        <w:jc w:val="center"/>
      </w:pPr>
      <w:r>
        <w:rPr>
          <w:noProof/>
          <w:lang w:eastAsia="en-IE"/>
        </w:rPr>
        <w:drawing>
          <wp:inline distT="0" distB="0" distL="0" distR="0">
            <wp:extent cx="3426460" cy="969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64" w:rsidRDefault="001D7164" w:rsidP="001D7164">
      <w:pPr>
        <w:pStyle w:val="NoSpacing"/>
        <w:numPr>
          <w:ilvl w:val="0"/>
          <w:numId w:val="4"/>
        </w:numPr>
        <w:ind w:left="360"/>
      </w:pPr>
      <w:r>
        <w:lastRenderedPageBreak/>
        <w:t>When the cone or sundae is selected after a banana split, the ice cream check boxes should be enabled again.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4"/>
        </w:numPr>
        <w:ind w:left="360"/>
      </w:pPr>
      <w:r>
        <w:t>When the user selected additional toppings the price should automatically update accordingly.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4"/>
        </w:numPr>
        <w:ind w:left="360"/>
      </w:pPr>
      <w:r>
        <w:t xml:space="preserve">When the order button is pressed, a similar dialog to the image below should be displayed: 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jc w:val="center"/>
      </w:pPr>
      <w:r>
        <w:rPr>
          <w:noProof/>
          <w:lang w:eastAsia="en-IE"/>
        </w:rPr>
        <w:drawing>
          <wp:inline distT="0" distB="0" distL="0" distR="0">
            <wp:extent cx="2512060" cy="177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4"/>
        </w:numPr>
        <w:ind w:left="360"/>
      </w:pPr>
      <w:r>
        <w:t>After the user clicks the OK button on the order dialog, the radio button for the cone should be selected along with the radio button for chocolate ice cream.</w:t>
      </w:r>
    </w:p>
    <w:p w:rsidR="001D7164" w:rsidRDefault="001D7164" w:rsidP="001D7164">
      <w:pPr>
        <w:pStyle w:val="NoSpacing"/>
      </w:pPr>
    </w:p>
    <w:p w:rsidR="001D7164" w:rsidRDefault="001D7164" w:rsidP="001D7164">
      <w:pPr>
        <w:pStyle w:val="NoSpacing"/>
        <w:numPr>
          <w:ilvl w:val="0"/>
          <w:numId w:val="4"/>
        </w:numPr>
        <w:ind w:left="360"/>
      </w:pPr>
      <w:r>
        <w:t>When the Exit button is pressed, the application should close down.</w:t>
      </w:r>
    </w:p>
    <w:p w:rsidR="00EE509D" w:rsidRDefault="00EE509D"/>
    <w:sectPr w:rsidR="00EE509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637" w:rsidRDefault="002A3637" w:rsidP="0070263B">
      <w:pPr>
        <w:spacing w:after="0" w:line="240" w:lineRule="auto"/>
      </w:pPr>
      <w:r>
        <w:separator/>
      </w:r>
    </w:p>
  </w:endnote>
  <w:endnote w:type="continuationSeparator" w:id="0">
    <w:p w:rsidR="002A3637" w:rsidRDefault="002A3637" w:rsidP="0070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3B" w:rsidRDefault="007026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A1B1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A1B1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0263B" w:rsidRDefault="0070263B" w:rsidP="00702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637" w:rsidRDefault="002A3637" w:rsidP="0070263B">
      <w:pPr>
        <w:spacing w:after="0" w:line="240" w:lineRule="auto"/>
      </w:pPr>
      <w:r>
        <w:separator/>
      </w:r>
    </w:p>
  </w:footnote>
  <w:footnote w:type="continuationSeparator" w:id="0">
    <w:p w:rsidR="002A3637" w:rsidRDefault="002A3637" w:rsidP="0070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3B" w:rsidRPr="0070263B" w:rsidRDefault="002A3637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472C4" w:themeColor="accent5"/>
        <w:sz w:val="36"/>
        <w:szCs w:val="36"/>
      </w:rPr>
    </w:pPr>
    <w:sdt>
      <w:sdtPr>
        <w:rPr>
          <w:rFonts w:ascii="Cambria" w:hAnsi="Cambria"/>
          <w:color w:val="4472C4" w:themeColor="accent5"/>
          <w:sz w:val="36"/>
          <w:szCs w:val="36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7164">
          <w:rPr>
            <w:rFonts w:ascii="Cambria" w:hAnsi="Cambria"/>
            <w:color w:val="4472C4" w:themeColor="accent5"/>
            <w:sz w:val="36"/>
            <w:szCs w:val="36"/>
          </w:rPr>
          <w:t>C#</w:t>
        </w:r>
      </w:sdtContent>
    </w:sdt>
  </w:p>
  <w:p w:rsidR="0070263B" w:rsidRDefault="00702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B57EB"/>
    <w:multiLevelType w:val="hybridMultilevel"/>
    <w:tmpl w:val="1E3C44E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3E51"/>
    <w:multiLevelType w:val="hybridMultilevel"/>
    <w:tmpl w:val="C85641A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6053"/>
    <w:multiLevelType w:val="hybridMultilevel"/>
    <w:tmpl w:val="1416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36E7D"/>
    <w:multiLevelType w:val="hybridMultilevel"/>
    <w:tmpl w:val="F3CEB222"/>
    <w:lvl w:ilvl="0" w:tplc="30547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64"/>
    <w:rsid w:val="001315EE"/>
    <w:rsid w:val="00143E5B"/>
    <w:rsid w:val="001D7164"/>
    <w:rsid w:val="002A3637"/>
    <w:rsid w:val="002E1A23"/>
    <w:rsid w:val="003729AF"/>
    <w:rsid w:val="006605A3"/>
    <w:rsid w:val="006967E3"/>
    <w:rsid w:val="0070263B"/>
    <w:rsid w:val="00A1511C"/>
    <w:rsid w:val="00A2128B"/>
    <w:rsid w:val="00BA1B11"/>
    <w:rsid w:val="00E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978AE-EED7-46F4-9FDA-6EE972FB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3B"/>
  </w:style>
  <w:style w:type="paragraph" w:styleId="Footer">
    <w:name w:val="footer"/>
    <w:basedOn w:val="Normal"/>
    <w:link w:val="FooterChar"/>
    <w:uiPriority w:val="99"/>
    <w:unhideWhenUsed/>
    <w:rsid w:val="0070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3B"/>
  </w:style>
  <w:style w:type="character" w:styleId="PlaceholderText">
    <w:name w:val="Placeholder Text"/>
    <w:basedOn w:val="DefaultParagraphFont"/>
    <w:uiPriority w:val="99"/>
    <w:semiHidden/>
    <w:rsid w:val="0070263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E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D71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_tutor19\Documents\Custom%20Office%20Templates\Short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9C7D-3715-41BF-8EC3-FBE20DFC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Notes.dotx</Template>
  <TotalTime>112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Name</vt:lpstr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subject/>
  <dc:creator>sd_tutor19</dc:creator>
  <cp:keywords/>
  <dc:description/>
  <cp:lastModifiedBy>sd_tutor19</cp:lastModifiedBy>
  <cp:revision>3</cp:revision>
  <dcterms:created xsi:type="dcterms:W3CDTF">2019-05-10T11:33:00Z</dcterms:created>
  <dcterms:modified xsi:type="dcterms:W3CDTF">2019-05-20T15:03:00Z</dcterms:modified>
</cp:coreProperties>
</file>